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EF530" w14:textId="77777777" w:rsidR="001A49D4" w:rsidRDefault="00CA0E7A">
      <w:pPr>
        <w:rPr>
          <w:b/>
          <w:sz w:val="24"/>
          <w:szCs w:val="24"/>
        </w:rPr>
      </w:pPr>
      <w:r>
        <w:rPr>
          <w:b/>
          <w:sz w:val="24"/>
          <w:szCs w:val="24"/>
        </w:rPr>
        <w:t>Johann D Aguirre Curry</w:t>
      </w:r>
    </w:p>
    <w:p w14:paraId="4F10EA7C" w14:textId="77777777" w:rsidR="001A49D4" w:rsidRDefault="00CA0E7A">
      <w:r>
        <w:t xml:space="preserve">Phone number: 07555799518  </w:t>
      </w:r>
    </w:p>
    <w:p w14:paraId="57006BCA" w14:textId="77777777" w:rsidR="001A49D4" w:rsidRDefault="00CA0E7A">
      <w:r>
        <w:t xml:space="preserve">Email: </w:t>
      </w:r>
      <w:hyperlink r:id="rId7" w:history="1">
        <w:r>
          <w:rPr>
            <w:rStyle w:val="Hyperlink"/>
          </w:rPr>
          <w:t>johannaguirre55@gmail.com</w:t>
        </w:r>
      </w:hyperlink>
      <w:r>
        <w:t xml:space="preserve">      </w:t>
      </w:r>
    </w:p>
    <w:p w14:paraId="46340EEE" w14:textId="0ED14392" w:rsidR="001A49D4" w:rsidRDefault="00CA0E7A">
      <w:r>
        <w:t xml:space="preserve">Nationality: </w:t>
      </w:r>
      <w:r w:rsidR="00816320">
        <w:t>D</w:t>
      </w:r>
      <w:r>
        <w:t>ual, British/Colombian</w:t>
      </w:r>
    </w:p>
    <w:p w14:paraId="562DA58A" w14:textId="77777777" w:rsidR="001A49D4" w:rsidRDefault="00CA0E7A">
      <w:r>
        <w:t>Date of Birth: 09/11/1999</w:t>
      </w:r>
    </w:p>
    <w:p w14:paraId="30347A3F" w14:textId="5FCD1177" w:rsidR="001A49D4" w:rsidRDefault="00185C1D">
      <w:r>
        <w:t>100 watch elm close, Bradley stoke BS32 8AN</w:t>
      </w:r>
      <w:bookmarkStart w:id="0" w:name="_GoBack"/>
      <w:bookmarkEnd w:id="0"/>
    </w:p>
    <w:tbl>
      <w:tblPr>
        <w:tblW w:w="4999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8"/>
      </w:tblGrid>
      <w:tr w:rsidR="001A49D4" w14:paraId="471F9DA0" w14:textId="77777777" w:rsidTr="001D0ECB">
        <w:tc>
          <w:tcPr>
            <w:tcW w:w="9359" w:type="dxa"/>
            <w:shd w:val="clear" w:color="auto" w:fill="auto"/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684297EE" w14:textId="04E1EF70" w:rsidR="001A49D4" w:rsidRPr="001D0ECB" w:rsidRDefault="00CA0E7A">
            <w:pPr>
              <w:rPr>
                <w:b/>
                <w:u w:val="single"/>
              </w:rPr>
            </w:pPr>
            <w:r w:rsidRPr="001D0ECB">
              <w:rPr>
                <w:b/>
                <w:u w:val="single"/>
              </w:rPr>
              <w:t>PERSONAL STATEM</w:t>
            </w:r>
            <w:r w:rsidR="0063686A" w:rsidRPr="001D0ECB">
              <w:rPr>
                <w:b/>
                <w:u w:val="single"/>
              </w:rPr>
              <w:t>E</w:t>
            </w:r>
            <w:r w:rsidRPr="001D0ECB">
              <w:rPr>
                <w:b/>
                <w:u w:val="single"/>
              </w:rPr>
              <w:t>NT</w:t>
            </w:r>
          </w:p>
          <w:p w14:paraId="7E281D64" w14:textId="77777777" w:rsidR="001D0ECB" w:rsidRDefault="001D0ECB">
            <w:r>
              <w:t xml:space="preserve">With a strong background in leadership and teamwork through working as an outdoor instructor for a year, I am keen to begin an apprenticeship that allows me to both apply and improve my skills while studying for qualifications. I am fluent in both English and Spanish and have extremely good verbal communication as I have experienced different cultures and adapting to new situations with new people is second nature to me. I see the importance of understanding between people and enjoy working with others to generate ideas and work successfully towards a goal. I have a very positive outlook and work to the best of my ability, always going the extra mile in order to succeed regardless of the difficulty of a task. </w:t>
            </w:r>
          </w:p>
          <w:p w14:paraId="6687E796" w14:textId="77777777" w:rsidR="001D0ECB" w:rsidRDefault="001D0ECB"/>
          <w:p w14:paraId="12A3E1D9" w14:textId="31D95B71" w:rsidR="001D0ECB" w:rsidRDefault="001D0ECB">
            <w:pPr>
              <w:rPr>
                <w:b/>
                <w:u w:val="single"/>
              </w:rPr>
            </w:pPr>
            <w:r w:rsidRPr="001D0ECB">
              <w:rPr>
                <w:b/>
                <w:u w:val="single"/>
              </w:rPr>
              <w:t>SKILLS</w:t>
            </w:r>
          </w:p>
          <w:p w14:paraId="7A95BD10" w14:textId="519E0AD1" w:rsidR="001D0ECB" w:rsidRPr="00B6441A" w:rsidRDefault="00B6441A" w:rsidP="00816320">
            <w:pPr>
              <w:pStyle w:val="ListParagraph"/>
              <w:numPr>
                <w:ilvl w:val="0"/>
                <w:numId w:val="17"/>
              </w:numPr>
              <w:rPr>
                <w:b/>
                <w:u w:val="single"/>
              </w:rPr>
            </w:pPr>
            <w:r>
              <w:t xml:space="preserve">Fast and effective learner; I became fluent in English after a year, and achieved my GCSEs in less than 2 years of living in England with no prior experience of the language </w:t>
            </w:r>
          </w:p>
          <w:p w14:paraId="61A3F2DC" w14:textId="6B24F8E4" w:rsidR="00B6441A" w:rsidRPr="00353EDB" w:rsidRDefault="00353EDB" w:rsidP="00816320">
            <w:pPr>
              <w:pStyle w:val="ListParagraph"/>
              <w:numPr>
                <w:ilvl w:val="0"/>
                <w:numId w:val="17"/>
              </w:numPr>
              <w:rPr>
                <w:b/>
                <w:u w:val="single"/>
              </w:rPr>
            </w:pPr>
            <w:r>
              <w:t xml:space="preserve">Excellent leadership with the ability to guide and work with groups of all types of people </w:t>
            </w:r>
          </w:p>
          <w:p w14:paraId="046D328D" w14:textId="29451E83" w:rsidR="00353EDB" w:rsidRPr="00353EDB" w:rsidRDefault="00353EDB" w:rsidP="00816320">
            <w:pPr>
              <w:pStyle w:val="ListParagraph"/>
              <w:numPr>
                <w:ilvl w:val="0"/>
                <w:numId w:val="17"/>
              </w:numPr>
              <w:rPr>
                <w:b/>
                <w:u w:val="single"/>
              </w:rPr>
            </w:pPr>
            <w:r>
              <w:t>Working well in a high-pressure environment and consistently making informed and successful decisions to fit the requirements of a task</w:t>
            </w:r>
          </w:p>
          <w:p w14:paraId="5BB04242" w14:textId="1A7D65C7" w:rsidR="00353EDB" w:rsidRPr="007828FD" w:rsidRDefault="009C1D8B" w:rsidP="00816320">
            <w:pPr>
              <w:pStyle w:val="ListParagraph"/>
              <w:numPr>
                <w:ilvl w:val="0"/>
                <w:numId w:val="17"/>
              </w:numPr>
              <w:rPr>
                <w:b/>
                <w:u w:val="single"/>
              </w:rPr>
            </w:pPr>
            <w:r>
              <w:t>Organisational and planning skills with experience in planning activities</w:t>
            </w:r>
            <w:r w:rsidR="007828FD">
              <w:t xml:space="preserve">, routes and trips and running sessions in outdoor sports </w:t>
            </w:r>
          </w:p>
          <w:p w14:paraId="432696D5" w14:textId="69E75126" w:rsidR="007828FD" w:rsidRPr="00816320" w:rsidRDefault="007828FD" w:rsidP="00816320">
            <w:pPr>
              <w:pStyle w:val="ListParagraph"/>
              <w:numPr>
                <w:ilvl w:val="0"/>
                <w:numId w:val="17"/>
              </w:numPr>
              <w:rPr>
                <w:b/>
                <w:u w:val="single"/>
              </w:rPr>
            </w:pPr>
            <w:r>
              <w:t xml:space="preserve">Quick-thinking and able to generate and act upon appropriate responses to unplanned scenarios </w:t>
            </w:r>
          </w:p>
          <w:p w14:paraId="5A440CB7" w14:textId="7FA8AF34" w:rsidR="001D0ECB" w:rsidRDefault="001D0ECB">
            <w:pPr>
              <w:rPr>
                <w:b/>
                <w:u w:val="single"/>
              </w:rPr>
            </w:pPr>
          </w:p>
          <w:p w14:paraId="05565F39" w14:textId="19A8E0F5" w:rsidR="001D0ECB" w:rsidRDefault="001D0EC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WORK EXPERIENCE</w:t>
            </w:r>
          </w:p>
          <w:p w14:paraId="7ECAD2B8" w14:textId="77777777" w:rsidR="001D0ECB" w:rsidRPr="001D0ECB" w:rsidRDefault="001D0ECB">
            <w:pPr>
              <w:rPr>
                <w:b/>
                <w:u w:val="single"/>
              </w:rPr>
            </w:pPr>
          </w:p>
          <w:p w14:paraId="18705517" w14:textId="0A0D3EA0" w:rsidR="001D0ECB" w:rsidRPr="001D0ECB" w:rsidRDefault="001D0ECB" w:rsidP="001D0ECB">
            <w:pPr>
              <w:rPr>
                <w:b/>
              </w:rPr>
            </w:pPr>
            <w:r w:rsidRPr="001D0ECB">
              <w:rPr>
                <w:b/>
              </w:rPr>
              <w:t>H</w:t>
            </w:r>
            <w:r>
              <w:rPr>
                <w:b/>
              </w:rPr>
              <w:t>ope and Anchor Inn 2017-present, The Mousetrap Inn 2015-2017</w:t>
            </w:r>
          </w:p>
          <w:p w14:paraId="60C39C4E" w14:textId="53F75533" w:rsidR="001D0ECB" w:rsidRPr="001D0ECB" w:rsidRDefault="001D0ECB" w:rsidP="001D0ECB">
            <w:pPr>
              <w:rPr>
                <w:b/>
              </w:rPr>
            </w:pPr>
            <w:r>
              <w:rPr>
                <w:b/>
              </w:rPr>
              <w:t>Part time jobs as front of house and kitchen porter</w:t>
            </w:r>
          </w:p>
          <w:p w14:paraId="25C8E225" w14:textId="77777777" w:rsidR="001D0ECB" w:rsidRDefault="001D0ECB" w:rsidP="001D0ECB">
            <w:pPr>
              <w:pStyle w:val="ListParagraph"/>
              <w:numPr>
                <w:ilvl w:val="0"/>
                <w:numId w:val="14"/>
              </w:numPr>
            </w:pPr>
            <w:r>
              <w:t>Working under pressure during the busy summer season</w:t>
            </w:r>
          </w:p>
          <w:p w14:paraId="26986090" w14:textId="2D714358" w:rsidR="001D0ECB" w:rsidRDefault="001D0ECB" w:rsidP="001D0ECB">
            <w:pPr>
              <w:pStyle w:val="ListParagraph"/>
              <w:numPr>
                <w:ilvl w:val="0"/>
                <w:numId w:val="14"/>
              </w:numPr>
            </w:pPr>
            <w:r>
              <w:t>Prioritising tasks and ensuring customers are satisfied</w:t>
            </w:r>
          </w:p>
          <w:p w14:paraId="2CE67DA9" w14:textId="6D3142C2" w:rsidR="001D0ECB" w:rsidRDefault="001D0ECB" w:rsidP="001D0ECB">
            <w:pPr>
              <w:pStyle w:val="ListParagraph"/>
              <w:numPr>
                <w:ilvl w:val="0"/>
                <w:numId w:val="14"/>
              </w:numPr>
            </w:pPr>
            <w:r>
              <w:t>Appropriately dealing with complaints and finding a solution</w:t>
            </w:r>
          </w:p>
          <w:p w14:paraId="07A9122C" w14:textId="77777777" w:rsidR="001D0ECB" w:rsidRDefault="001D0ECB" w:rsidP="00323E78"/>
          <w:p w14:paraId="3CBFB7D4" w14:textId="0070E183" w:rsidR="001D0ECB" w:rsidRDefault="001D0ECB" w:rsidP="001D0ECB">
            <w:pPr>
              <w:rPr>
                <w:b/>
              </w:rPr>
            </w:pPr>
            <w:r>
              <w:rPr>
                <w:b/>
              </w:rPr>
              <w:t>Dynamic Adventures, Dartington</w:t>
            </w:r>
          </w:p>
          <w:p w14:paraId="3E633EE6" w14:textId="3D3A463A" w:rsidR="001D0ECB" w:rsidRPr="001D0ECB" w:rsidRDefault="001D0ECB" w:rsidP="001D0ECB">
            <w:pPr>
              <w:rPr>
                <w:b/>
              </w:rPr>
            </w:pPr>
            <w:r>
              <w:rPr>
                <w:b/>
              </w:rPr>
              <w:t>September 2017-September 2018</w:t>
            </w:r>
          </w:p>
          <w:p w14:paraId="7F0130DF" w14:textId="0A49654C" w:rsidR="001D0ECB" w:rsidRDefault="001D0ECB" w:rsidP="001D0ECB">
            <w:pPr>
              <w:pStyle w:val="ListParagraph"/>
              <w:numPr>
                <w:ilvl w:val="0"/>
                <w:numId w:val="14"/>
              </w:numPr>
            </w:pPr>
            <w:r>
              <w:t>Gaining outdoor instructor/coaching qualifications and thereby gaining leadership experience</w:t>
            </w:r>
          </w:p>
          <w:p w14:paraId="6BBCE9E6" w14:textId="6EF885E4" w:rsidR="001D0ECB" w:rsidRDefault="001D0ECB" w:rsidP="001D0ECB">
            <w:pPr>
              <w:pStyle w:val="ListParagraph"/>
              <w:numPr>
                <w:ilvl w:val="0"/>
                <w:numId w:val="15"/>
              </w:numPr>
            </w:pPr>
            <w:r>
              <w:t>Working with and leading a variety of people from all ages, backgrounds and needs and improving my teamworking skills</w:t>
            </w:r>
          </w:p>
          <w:p w14:paraId="49660561" w14:textId="194CAF9F" w:rsidR="001D0ECB" w:rsidRDefault="001D0ECB" w:rsidP="001D0ECB">
            <w:pPr>
              <w:pStyle w:val="ListParagraph"/>
              <w:numPr>
                <w:ilvl w:val="0"/>
                <w:numId w:val="15"/>
              </w:numPr>
            </w:pPr>
            <w:r>
              <w:t>Guiding and leading groups of people aboard and taking on large responsibilities such as the safety of the group</w:t>
            </w:r>
          </w:p>
          <w:p w14:paraId="69E93892" w14:textId="0F378453" w:rsidR="001D0ECB" w:rsidRDefault="001D0ECB" w:rsidP="001D0ECB">
            <w:pPr>
              <w:pStyle w:val="ListParagraph"/>
              <w:numPr>
                <w:ilvl w:val="0"/>
                <w:numId w:val="15"/>
              </w:numPr>
            </w:pPr>
            <w:r>
              <w:t>Correctly treating injuries and ensuring customers remain calm in an emergency</w:t>
            </w:r>
          </w:p>
          <w:p w14:paraId="580B18B3" w14:textId="7E166A58" w:rsidR="001D0ECB" w:rsidRDefault="001D0ECB" w:rsidP="001D0ECB">
            <w:pPr>
              <w:rPr>
                <w:b/>
              </w:rPr>
            </w:pPr>
          </w:p>
          <w:p w14:paraId="3CFABD09" w14:textId="6C0A3F15" w:rsidR="001D0ECB" w:rsidRDefault="001D0ECB" w:rsidP="001D0ECB">
            <w:pPr>
              <w:rPr>
                <w:b/>
              </w:rPr>
            </w:pPr>
            <w:r>
              <w:rPr>
                <w:b/>
              </w:rPr>
              <w:t>‘The Really Good Media Company’</w:t>
            </w:r>
          </w:p>
          <w:p w14:paraId="6022EFCE" w14:textId="7F01D7B4" w:rsidR="001D0ECB" w:rsidRPr="001D0ECB" w:rsidRDefault="001D0ECB" w:rsidP="001D0ECB">
            <w:pPr>
              <w:rPr>
                <w:b/>
              </w:rPr>
            </w:pPr>
            <w:r>
              <w:rPr>
                <w:b/>
              </w:rPr>
              <w:t>July 2016 (1 week)</w:t>
            </w:r>
          </w:p>
          <w:p w14:paraId="56D0266E" w14:textId="4A3D05B8" w:rsidR="001D0ECB" w:rsidRDefault="001D0ECB" w:rsidP="001D0ECB">
            <w:pPr>
              <w:pStyle w:val="ListParagraph"/>
              <w:numPr>
                <w:ilvl w:val="0"/>
                <w:numId w:val="16"/>
              </w:numPr>
            </w:pPr>
            <w:r>
              <w:t>Gaining understanding of how a small company is run</w:t>
            </w:r>
          </w:p>
          <w:p w14:paraId="0A5F40E0" w14:textId="0D0A76A2" w:rsidR="001D0ECB" w:rsidRDefault="001D0ECB" w:rsidP="001D0ECB">
            <w:pPr>
              <w:pStyle w:val="ListParagraph"/>
              <w:numPr>
                <w:ilvl w:val="0"/>
                <w:numId w:val="16"/>
              </w:numPr>
            </w:pPr>
            <w:r>
              <w:t xml:space="preserve">Learning how to shoot and edit short films </w:t>
            </w:r>
          </w:p>
          <w:p w14:paraId="196BDFD0" w14:textId="77777777" w:rsidR="001D0ECB" w:rsidRDefault="001D0ECB" w:rsidP="001D0ECB">
            <w:pPr>
              <w:rPr>
                <w:b/>
                <w:u w:val="single"/>
              </w:rPr>
            </w:pPr>
          </w:p>
          <w:p w14:paraId="7945D402" w14:textId="0EF99F95" w:rsidR="001D0ECB" w:rsidRPr="001D0ECB" w:rsidRDefault="001D0ECB" w:rsidP="001D0EC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EDUCATION AND QUALIFICATIONS</w:t>
            </w:r>
          </w:p>
          <w:p w14:paraId="32832265" w14:textId="543FF127" w:rsidR="001D0ECB" w:rsidRDefault="001D0ECB" w:rsidP="001D0ECB">
            <w:pPr>
              <w:rPr>
                <w:b/>
              </w:rPr>
            </w:pPr>
            <w:r w:rsidRPr="001D0ECB">
              <w:rPr>
                <w:b/>
              </w:rPr>
              <w:t>The Cotswold School- Bourton On the Water</w:t>
            </w:r>
          </w:p>
          <w:p w14:paraId="2DDEFAAA" w14:textId="3AFE3DDA" w:rsidR="001D0ECB" w:rsidRDefault="001D0ECB" w:rsidP="001D0ECB">
            <w:pPr>
              <w:rPr>
                <w:b/>
              </w:rPr>
            </w:pPr>
            <w:r>
              <w:rPr>
                <w:b/>
              </w:rPr>
              <w:t>March 2015-July 2017</w:t>
            </w:r>
          </w:p>
          <w:p w14:paraId="6BCB4B4A" w14:textId="03380097" w:rsidR="001D0ECB" w:rsidRDefault="001D0ECB" w:rsidP="001D0ECB">
            <w:pPr>
              <w:rPr>
                <w:b/>
              </w:rPr>
            </w:pPr>
            <w:r>
              <w:rPr>
                <w:b/>
              </w:rPr>
              <w:t>G</w:t>
            </w:r>
            <w:r w:rsidRPr="001D0ECB">
              <w:rPr>
                <w:b/>
              </w:rPr>
              <w:t>CSE</w:t>
            </w:r>
            <w:r>
              <w:rPr>
                <w:b/>
              </w:rPr>
              <w:t>S</w:t>
            </w:r>
          </w:p>
          <w:p w14:paraId="167B4E44" w14:textId="3A101A79" w:rsidR="00DC05BB" w:rsidRPr="00DC05BB" w:rsidRDefault="00DC05BB" w:rsidP="001D0ECB">
            <w:r>
              <w:t>Spanish A*</w:t>
            </w:r>
          </w:p>
          <w:p w14:paraId="71144479" w14:textId="77777777" w:rsidR="001D0ECB" w:rsidRDefault="001D0ECB" w:rsidP="001D0ECB">
            <w:r>
              <w:t>English language level 4 (predicted for 2019)</w:t>
            </w:r>
          </w:p>
          <w:p w14:paraId="3193DA0F" w14:textId="77777777" w:rsidR="001D0ECB" w:rsidRDefault="001D0ECB" w:rsidP="001D0ECB">
            <w:r>
              <w:t>English literature level 4</w:t>
            </w:r>
          </w:p>
          <w:p w14:paraId="10212DEB" w14:textId="77777777" w:rsidR="001D0ECB" w:rsidRDefault="001D0ECB" w:rsidP="001D0ECB">
            <w:r>
              <w:t xml:space="preserve">Math’s level 5 </w:t>
            </w:r>
          </w:p>
          <w:p w14:paraId="63EB5A40" w14:textId="77777777" w:rsidR="001D0ECB" w:rsidRDefault="001D0ECB" w:rsidP="001D0ECB">
            <w:r>
              <w:t>Core science B</w:t>
            </w:r>
          </w:p>
          <w:p w14:paraId="56F226D6" w14:textId="77777777" w:rsidR="001D0ECB" w:rsidRDefault="001D0ECB" w:rsidP="001D0ECB">
            <w:r>
              <w:t>Applied science B</w:t>
            </w:r>
          </w:p>
          <w:p w14:paraId="76A233DB" w14:textId="5DA68265" w:rsidR="009661A8" w:rsidRDefault="009661A8" w:rsidP="001D0ECB">
            <w:r>
              <w:t>French C</w:t>
            </w:r>
          </w:p>
          <w:p w14:paraId="08C3C378" w14:textId="77777777" w:rsidR="001D0ECB" w:rsidRDefault="001D0ECB" w:rsidP="001D0ECB">
            <w:r>
              <w:t>PE C</w:t>
            </w:r>
          </w:p>
          <w:p w14:paraId="592E8D30" w14:textId="77777777" w:rsidR="001D0ECB" w:rsidRDefault="001D0ECB" w:rsidP="001D0ECB">
            <w:r>
              <w:t xml:space="preserve">ART C </w:t>
            </w:r>
          </w:p>
          <w:p w14:paraId="69EB45EC" w14:textId="77777777" w:rsidR="001D0ECB" w:rsidRDefault="001D0ECB" w:rsidP="001D0ECB">
            <w:r>
              <w:t>Geography D</w:t>
            </w:r>
          </w:p>
          <w:p w14:paraId="01E666A0" w14:textId="77777777" w:rsidR="001D0ECB" w:rsidRDefault="001D0ECB" w:rsidP="001D0ECB"/>
          <w:p w14:paraId="19FE3FDA" w14:textId="76EC8252" w:rsidR="001D0ECB" w:rsidRDefault="001D0ECB" w:rsidP="001D0ECB">
            <w:pPr>
              <w:rPr>
                <w:b/>
              </w:rPr>
            </w:pPr>
            <w:r>
              <w:rPr>
                <w:b/>
              </w:rPr>
              <w:t>Dynamic Adventures, Dartington</w:t>
            </w:r>
          </w:p>
          <w:p w14:paraId="6A508AF5" w14:textId="34FE74B4" w:rsidR="001D0ECB" w:rsidRDefault="001D0ECB" w:rsidP="001D0ECB">
            <w:pPr>
              <w:rPr>
                <w:b/>
              </w:rPr>
            </w:pPr>
            <w:r>
              <w:rPr>
                <w:b/>
              </w:rPr>
              <w:t>September 2017-September 2018</w:t>
            </w:r>
          </w:p>
          <w:p w14:paraId="20CFE506" w14:textId="1CC58105" w:rsidR="00610C68" w:rsidRDefault="00610C68" w:rsidP="001D0ECB">
            <w:pPr>
              <w:rPr>
                <w:b/>
              </w:rPr>
            </w:pPr>
            <w:r>
              <w:rPr>
                <w:b/>
              </w:rPr>
              <w:t>Outdoor Instructor awards</w:t>
            </w:r>
          </w:p>
          <w:p w14:paraId="281236DC" w14:textId="6BF30073" w:rsidR="001D0ECB" w:rsidRDefault="001D0ECB" w:rsidP="001D0ECB">
            <w:r>
              <w:t>Paddle sport instructor</w:t>
            </w:r>
          </w:p>
          <w:p w14:paraId="5DCF66D8" w14:textId="77777777" w:rsidR="001D0ECB" w:rsidRDefault="001D0ECB" w:rsidP="001D0ECB">
            <w:r>
              <w:t>MIAS Level 1 (mountain bike leader)</w:t>
            </w:r>
          </w:p>
          <w:p w14:paraId="78A94CE6" w14:textId="77777777" w:rsidR="001D0ECB" w:rsidRDefault="001D0ECB" w:rsidP="001D0ECB">
            <w:r>
              <w:t xml:space="preserve">CWI (climbing wall instructor) </w:t>
            </w:r>
          </w:p>
          <w:p w14:paraId="11F80AFE" w14:textId="4803E017" w:rsidR="001D0ECB" w:rsidRDefault="001D0ECB" w:rsidP="001D0ECB">
            <w:r>
              <w:t>Beach life guard</w:t>
            </w:r>
          </w:p>
          <w:p w14:paraId="73CA7A6D" w14:textId="29A9BF85" w:rsidR="001D0ECB" w:rsidRDefault="001D0ECB" w:rsidP="001D0ECB">
            <w:r>
              <w:t>Surf coach</w:t>
            </w:r>
          </w:p>
          <w:p w14:paraId="39C7A4BB" w14:textId="1E33A5E6" w:rsidR="001D0ECB" w:rsidRDefault="001D0ECB" w:rsidP="001D0ECB">
            <w:r>
              <w:t xml:space="preserve">First Aid Level 3 </w:t>
            </w:r>
          </w:p>
          <w:p w14:paraId="3B075A99" w14:textId="71048714" w:rsidR="001D0ECB" w:rsidRDefault="001D0ECB" w:rsidP="001D0ECB">
            <w:r>
              <w:t>Duke of Edinburgh assessor</w:t>
            </w:r>
          </w:p>
          <w:p w14:paraId="03488EF8" w14:textId="242B700F" w:rsidR="001D0ECB" w:rsidRDefault="001D0ECB" w:rsidP="001D0ECB">
            <w:r>
              <w:t xml:space="preserve">Safe guarding course   </w:t>
            </w:r>
          </w:p>
          <w:p w14:paraId="58721B9E" w14:textId="378F37F9" w:rsidR="001D0ECB" w:rsidRDefault="001D0ECB" w:rsidP="001D0ECB">
            <w:r>
              <w:t xml:space="preserve">     </w:t>
            </w:r>
          </w:p>
          <w:p w14:paraId="0C630F45" w14:textId="43CBCD46" w:rsidR="001D0ECB" w:rsidRDefault="001D0ECB" w:rsidP="001D0EC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HOBBIES AND INTERESTS</w:t>
            </w:r>
          </w:p>
          <w:p w14:paraId="7C8EDEF4" w14:textId="4E5003B7" w:rsidR="001D0ECB" w:rsidRDefault="001D0ECB" w:rsidP="001D0ECB">
            <w:pPr>
              <w:pStyle w:val="ListParagraph"/>
              <w:numPr>
                <w:ilvl w:val="0"/>
                <w:numId w:val="13"/>
              </w:numPr>
            </w:pPr>
            <w:r>
              <w:t>Outdoor sports; surfing, white water kayaking</w:t>
            </w:r>
          </w:p>
          <w:p w14:paraId="5B9D8A47" w14:textId="349D20BD" w:rsidR="001D0ECB" w:rsidRDefault="001D0ECB" w:rsidP="001D0ECB">
            <w:pPr>
              <w:pStyle w:val="ListParagraph"/>
              <w:numPr>
                <w:ilvl w:val="0"/>
                <w:numId w:val="13"/>
              </w:numPr>
            </w:pPr>
            <w:r>
              <w:t>Keeping fit, going to the gym and playing badminton</w:t>
            </w:r>
          </w:p>
          <w:p w14:paraId="4B9E11C0" w14:textId="3711C4A0" w:rsidR="001D0ECB" w:rsidRDefault="001D0ECB" w:rsidP="001D0ECB">
            <w:pPr>
              <w:pStyle w:val="ListParagraph"/>
              <w:numPr>
                <w:ilvl w:val="0"/>
                <w:numId w:val="13"/>
              </w:numPr>
            </w:pPr>
            <w:r>
              <w:t>Travelling; I spent 6 weeks on a solo surf trip to Panama and have travelled extensively to Europe, the USA and South America</w:t>
            </w:r>
          </w:p>
          <w:p w14:paraId="3FB0F9A7" w14:textId="3C30505D" w:rsidR="00B6441A" w:rsidRDefault="00B6441A" w:rsidP="001D0ECB">
            <w:pPr>
              <w:pStyle w:val="ListParagraph"/>
              <w:numPr>
                <w:ilvl w:val="0"/>
                <w:numId w:val="13"/>
              </w:numPr>
            </w:pPr>
            <w:r>
              <w:t>Practicing street magic and writing songs</w:t>
            </w:r>
          </w:p>
          <w:p w14:paraId="5C6AAC09" w14:textId="0356BEB3" w:rsidR="00FE7B57" w:rsidRDefault="00FE7B57" w:rsidP="00FE7B57">
            <w:pPr>
              <w:pStyle w:val="ListParagraph"/>
            </w:pPr>
          </w:p>
          <w:p w14:paraId="31DE7BF2" w14:textId="3F45BF1E" w:rsidR="00FE7B57" w:rsidRDefault="00FE7B57" w:rsidP="00FE7B57">
            <w:pPr>
              <w:pStyle w:val="ListParagraph"/>
            </w:pPr>
          </w:p>
          <w:p w14:paraId="71C1B152" w14:textId="01EA5B93" w:rsidR="00FE7B57" w:rsidRPr="00816320" w:rsidRDefault="00816320" w:rsidP="00816320">
            <w:pPr>
              <w:pStyle w:val="ListParagraph"/>
              <w:jc w:val="center"/>
              <w:rPr>
                <w:b/>
              </w:rPr>
            </w:pPr>
            <w:r>
              <w:rPr>
                <w:b/>
              </w:rPr>
              <w:t>References available on request.</w:t>
            </w:r>
          </w:p>
          <w:p w14:paraId="113BCF46" w14:textId="77777777" w:rsidR="001D0ECB" w:rsidRPr="001D0ECB" w:rsidRDefault="001D0ECB" w:rsidP="001D0ECB">
            <w:pPr>
              <w:pStyle w:val="ListParagraph"/>
            </w:pPr>
          </w:p>
          <w:p w14:paraId="59204C65" w14:textId="7BE7F021" w:rsidR="001A49D4" w:rsidRDefault="00CA0E7A">
            <w:r>
              <w:t xml:space="preserve"> </w:t>
            </w:r>
          </w:p>
        </w:tc>
      </w:tr>
    </w:tbl>
    <w:p w14:paraId="4CDD1AEB" w14:textId="16C7CD8D" w:rsidR="001A49D4" w:rsidRDefault="001A49D4">
      <w:pPr>
        <w:pStyle w:val="Heading1"/>
      </w:pPr>
    </w:p>
    <w:p w14:paraId="0A256814" w14:textId="5816872E" w:rsidR="00816320" w:rsidRDefault="00816320">
      <w:pPr>
        <w:pStyle w:val="Heading1"/>
      </w:pPr>
    </w:p>
    <w:p w14:paraId="734CC739" w14:textId="6383DBE7" w:rsidR="00816320" w:rsidRDefault="00816320">
      <w:pPr>
        <w:pStyle w:val="Heading1"/>
      </w:pPr>
    </w:p>
    <w:p w14:paraId="5A4FEB46" w14:textId="4701CF5F" w:rsidR="00816320" w:rsidRDefault="00816320">
      <w:pPr>
        <w:pStyle w:val="Heading1"/>
      </w:pPr>
    </w:p>
    <w:p w14:paraId="2B7D3B6A" w14:textId="7E5D2B6B" w:rsidR="00816320" w:rsidRDefault="00816320">
      <w:pPr>
        <w:pStyle w:val="Heading1"/>
      </w:pPr>
    </w:p>
    <w:p w14:paraId="592EB720" w14:textId="20A30583" w:rsidR="001A49D4" w:rsidRDefault="001A49D4"/>
    <w:p w14:paraId="291736F7" w14:textId="77777777" w:rsidR="00816320" w:rsidRDefault="00816320"/>
    <w:p w14:paraId="703426D5" w14:textId="77777777" w:rsidR="001A49D4" w:rsidRDefault="00CA0E7A">
      <w:r>
        <w:t xml:space="preserve"> </w:t>
      </w:r>
      <w:r>
        <w:rPr>
          <w:rFonts w:ascii="Georgia" w:hAnsi="Georgia"/>
          <w:color w:val="000000"/>
          <w:sz w:val="28"/>
          <w:szCs w:val="28"/>
        </w:rPr>
        <w:t>REFERENCES</w:t>
      </w:r>
      <w:r>
        <w:rPr>
          <w:rFonts w:ascii="Georgia" w:hAnsi="Georgia"/>
          <w:sz w:val="28"/>
          <w:szCs w:val="28"/>
        </w:rPr>
        <w:t xml:space="preserve"> </w:t>
      </w:r>
    </w:p>
    <w:p w14:paraId="1BC2AA4C" w14:textId="77777777" w:rsidR="001A49D4" w:rsidRDefault="00CA0E7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Outdoor instructor- DYNAMIC ADVENTURES </w:t>
      </w:r>
    </w:p>
    <w:p w14:paraId="160BF543" w14:textId="77777777" w:rsidR="001A49D4" w:rsidRDefault="00CA0E7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PAUL MICHAEL </w:t>
      </w:r>
    </w:p>
    <w:p w14:paraId="63CCC209" w14:textId="77777777" w:rsidR="001A49D4" w:rsidRDefault="00CA0E7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PHONE 07770815665</w:t>
      </w:r>
    </w:p>
    <w:p w14:paraId="413CC409" w14:textId="77777777" w:rsidR="001A49D4" w:rsidRDefault="00CA0E7A">
      <w:r>
        <w:rPr>
          <w:rFonts w:ascii="Georgia" w:hAnsi="Georgia"/>
          <w:sz w:val="28"/>
          <w:szCs w:val="28"/>
        </w:rPr>
        <w:t xml:space="preserve">Email </w:t>
      </w:r>
      <w:hyperlink r:id="rId8" w:history="1">
        <w:r>
          <w:rPr>
            <w:rStyle w:val="Hyperlink"/>
            <w:rFonts w:ascii="Georgia" w:hAnsi="Georgia"/>
            <w:sz w:val="28"/>
            <w:szCs w:val="28"/>
          </w:rPr>
          <w:t>info@dynamicadventurescic.co.uk</w:t>
        </w:r>
      </w:hyperlink>
      <w:r>
        <w:rPr>
          <w:rFonts w:ascii="Georgia" w:hAnsi="Georgia"/>
          <w:sz w:val="28"/>
          <w:szCs w:val="28"/>
        </w:rPr>
        <w:t xml:space="preserve"> </w:t>
      </w:r>
    </w:p>
    <w:p w14:paraId="53397545" w14:textId="77777777" w:rsidR="001A49D4" w:rsidRDefault="001A49D4">
      <w:pPr>
        <w:rPr>
          <w:rFonts w:ascii="Georgia" w:hAnsi="Georgia"/>
          <w:sz w:val="28"/>
          <w:szCs w:val="28"/>
        </w:rPr>
      </w:pPr>
    </w:p>
    <w:p w14:paraId="5E54B666" w14:textId="77777777" w:rsidR="001A49D4" w:rsidRDefault="00CA0E7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FRONT OF HOUSE- THE MOUSE TRAP </w:t>
      </w:r>
    </w:p>
    <w:p w14:paraId="72E65B31" w14:textId="77777777" w:rsidR="001A49D4" w:rsidRDefault="00CA0E7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AMY STUREG</w:t>
      </w:r>
    </w:p>
    <w:p w14:paraId="0A455579" w14:textId="77777777" w:rsidR="001A49D4" w:rsidRDefault="00CA0E7A">
      <w:r>
        <w:rPr>
          <w:rFonts w:ascii="Georgia" w:hAnsi="Georgia"/>
          <w:sz w:val="28"/>
          <w:szCs w:val="28"/>
        </w:rPr>
        <w:t xml:space="preserve">Email </w:t>
      </w:r>
      <w:hyperlink r:id="rId9" w:history="1">
        <w:r>
          <w:rPr>
            <w:rStyle w:val="Hyperlink"/>
            <w:rFonts w:ascii="Georgia" w:hAnsi="Georgia"/>
            <w:sz w:val="28"/>
            <w:szCs w:val="28"/>
          </w:rPr>
          <w:t>amysturge@ymail.com</w:t>
        </w:r>
      </w:hyperlink>
      <w:r>
        <w:rPr>
          <w:rFonts w:ascii="Georgia" w:hAnsi="Georgia"/>
          <w:sz w:val="28"/>
          <w:szCs w:val="28"/>
        </w:rPr>
        <w:t xml:space="preserve"> </w:t>
      </w:r>
    </w:p>
    <w:p w14:paraId="20ECC160" w14:textId="77777777" w:rsidR="001A49D4" w:rsidRDefault="001A49D4">
      <w:pPr>
        <w:rPr>
          <w:rFonts w:ascii="Georgia" w:hAnsi="Georgia"/>
          <w:sz w:val="28"/>
          <w:szCs w:val="28"/>
        </w:rPr>
      </w:pPr>
    </w:p>
    <w:sectPr w:rsidR="001A49D4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0F419" w14:textId="77777777" w:rsidR="00027C5E" w:rsidRDefault="00027C5E">
      <w:r>
        <w:separator/>
      </w:r>
    </w:p>
  </w:endnote>
  <w:endnote w:type="continuationSeparator" w:id="0">
    <w:p w14:paraId="33ED1248" w14:textId="77777777" w:rsidR="00027C5E" w:rsidRDefault="0002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4EE49" w14:textId="77777777" w:rsidR="00F80B01" w:rsidRDefault="00CA0E7A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A95DC" w14:textId="77777777" w:rsidR="00027C5E" w:rsidRDefault="00027C5E">
      <w:r>
        <w:separator/>
      </w:r>
    </w:p>
  </w:footnote>
  <w:footnote w:type="continuationSeparator" w:id="0">
    <w:p w14:paraId="128FB567" w14:textId="77777777" w:rsidR="00027C5E" w:rsidRDefault="00027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F5EB8" w14:textId="77777777" w:rsidR="00F80B01" w:rsidRDefault="00CA0E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4C4F79" wp14:editId="6991C8C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0"/>
              <wp:effectExtent l="0" t="0" r="0" b="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595959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999702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5" o:spid="_x0000_s1026" type="#_x0000_t32" alt="Header dividing line" style="position:absolute;margin-left:0;margin-top:0;width:612pt;height:0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" strokecolor="#595959" strokeweight=".17625mm">
              <v:stroke joinstyle="miter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2E3"/>
    <w:multiLevelType w:val="multilevel"/>
    <w:tmpl w:val="D83AA6A2"/>
    <w:styleLink w:val="LFO8"/>
    <w:lvl w:ilvl="0">
      <w:start w:val="1"/>
      <w:numFmt w:val="decimal"/>
      <w:pStyle w:val="ListNumber3"/>
      <w:lvlText w:val="%1."/>
      <w:lvlJc w:val="left"/>
      <w:pPr>
        <w:ind w:left="108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9C45991"/>
    <w:multiLevelType w:val="multilevel"/>
    <w:tmpl w:val="AB4AD5A6"/>
    <w:styleLink w:val="LFO6"/>
    <w:lvl w:ilvl="0">
      <w:start w:val="1"/>
      <w:numFmt w:val="decimal"/>
      <w:pStyle w:val="ListNumber2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0A202B74"/>
    <w:multiLevelType w:val="multilevel"/>
    <w:tmpl w:val="907EA8A8"/>
    <w:styleLink w:val="LFO11"/>
    <w:lvl w:ilvl="0">
      <w:numFmt w:val="bullet"/>
      <w:pStyle w:val="ListBullet5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0D1935DC"/>
    <w:multiLevelType w:val="hybridMultilevel"/>
    <w:tmpl w:val="07940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64B7C"/>
    <w:multiLevelType w:val="hybridMultilevel"/>
    <w:tmpl w:val="C242D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B3C1C"/>
    <w:multiLevelType w:val="hybridMultilevel"/>
    <w:tmpl w:val="85FCB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464F5"/>
    <w:multiLevelType w:val="multilevel"/>
    <w:tmpl w:val="8D8826DC"/>
    <w:styleLink w:val="LFO13"/>
    <w:lvl w:ilvl="0">
      <w:start w:val="1"/>
      <w:numFmt w:val="decimal"/>
      <w:pStyle w:val="ListNumber5"/>
      <w:lvlText w:val="%1."/>
      <w:lvlJc w:val="left"/>
      <w:pPr>
        <w:ind w:left="180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254B719F"/>
    <w:multiLevelType w:val="multilevel"/>
    <w:tmpl w:val="7CC044B8"/>
    <w:styleLink w:val="LFO4"/>
    <w:lvl w:ilvl="0">
      <w:numFmt w:val="bullet"/>
      <w:pStyle w:val="ListBullet3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8932396"/>
    <w:multiLevelType w:val="hybridMultilevel"/>
    <w:tmpl w:val="BFD61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8560D"/>
    <w:multiLevelType w:val="hybridMultilevel"/>
    <w:tmpl w:val="43F6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E299E"/>
    <w:multiLevelType w:val="hybridMultilevel"/>
    <w:tmpl w:val="E9ECA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A3406"/>
    <w:multiLevelType w:val="multilevel"/>
    <w:tmpl w:val="F4E228A8"/>
    <w:styleLink w:val="LFO12"/>
    <w:lvl w:ilvl="0">
      <w:start w:val="1"/>
      <w:numFmt w:val="decimal"/>
      <w:pStyle w:val="ListNumber4"/>
      <w:lvlText w:val="%1."/>
      <w:lvlJc w:val="left"/>
      <w:pPr>
        <w:ind w:left="144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303481D"/>
    <w:multiLevelType w:val="hybridMultilevel"/>
    <w:tmpl w:val="7918F8C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5757733"/>
    <w:multiLevelType w:val="hybridMultilevel"/>
    <w:tmpl w:val="9F249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F6EE5"/>
    <w:multiLevelType w:val="multilevel"/>
    <w:tmpl w:val="1E32EC2C"/>
    <w:styleLink w:val="LFO5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  <w:color w:val="1D824C"/>
        <w:sz w:val="24"/>
      </w:rPr>
    </w:lvl>
    <w:lvl w:ilvl="1">
      <w:numFmt w:val="bullet"/>
      <w:lvlText w:val="o"/>
      <w:lvlJc w:val="left"/>
      <w:pPr>
        <w:ind w:left="720" w:hanging="360"/>
      </w:pPr>
      <w:rPr>
        <w:rFonts w:ascii="Courier New" w:hAnsi="Courier New"/>
        <w:color w:val="1D824C"/>
        <w:sz w:val="24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  <w:color w:val="1D824C"/>
        <w:sz w:val="24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5" w15:restartNumberingAfterBreak="0">
    <w:nsid w:val="6F7F1A79"/>
    <w:multiLevelType w:val="multilevel"/>
    <w:tmpl w:val="7B6E954C"/>
    <w:styleLink w:val="LFO7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FDC7DC9"/>
    <w:multiLevelType w:val="multilevel"/>
    <w:tmpl w:val="939654D6"/>
    <w:styleLink w:val="LFO10"/>
    <w:lvl w:ilvl="0">
      <w:numFmt w:val="bullet"/>
      <w:pStyle w:val="ListBullet4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15"/>
  </w:num>
  <w:num w:numId="5">
    <w:abstractNumId w:val="0"/>
  </w:num>
  <w:num w:numId="6">
    <w:abstractNumId w:val="16"/>
  </w:num>
  <w:num w:numId="7">
    <w:abstractNumId w:val="2"/>
  </w:num>
  <w:num w:numId="8">
    <w:abstractNumId w:val="11"/>
  </w:num>
  <w:num w:numId="9">
    <w:abstractNumId w:val="6"/>
  </w:num>
  <w:num w:numId="10">
    <w:abstractNumId w:val="4"/>
  </w:num>
  <w:num w:numId="11">
    <w:abstractNumId w:val="12"/>
  </w:num>
  <w:num w:numId="12">
    <w:abstractNumId w:val="8"/>
  </w:num>
  <w:num w:numId="13">
    <w:abstractNumId w:val="5"/>
  </w:num>
  <w:num w:numId="14">
    <w:abstractNumId w:val="9"/>
  </w:num>
  <w:num w:numId="15">
    <w:abstractNumId w:val="10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9D4"/>
    <w:rsid w:val="00027C5E"/>
    <w:rsid w:val="000B3F4C"/>
    <w:rsid w:val="000B7934"/>
    <w:rsid w:val="00185C1D"/>
    <w:rsid w:val="001A49D4"/>
    <w:rsid w:val="001D0ECB"/>
    <w:rsid w:val="002340A3"/>
    <w:rsid w:val="00323E78"/>
    <w:rsid w:val="00353EDB"/>
    <w:rsid w:val="00354A34"/>
    <w:rsid w:val="00391CEE"/>
    <w:rsid w:val="004021CC"/>
    <w:rsid w:val="0047527A"/>
    <w:rsid w:val="004C1502"/>
    <w:rsid w:val="00610C68"/>
    <w:rsid w:val="0063686A"/>
    <w:rsid w:val="007828FD"/>
    <w:rsid w:val="00816320"/>
    <w:rsid w:val="008F34EF"/>
    <w:rsid w:val="009661A8"/>
    <w:rsid w:val="009C0967"/>
    <w:rsid w:val="009C1D8B"/>
    <w:rsid w:val="00AA1049"/>
    <w:rsid w:val="00B4254A"/>
    <w:rsid w:val="00B6441A"/>
    <w:rsid w:val="00B94967"/>
    <w:rsid w:val="00BA0C8A"/>
    <w:rsid w:val="00C740FB"/>
    <w:rsid w:val="00CA0E7A"/>
    <w:rsid w:val="00D04205"/>
    <w:rsid w:val="00D91006"/>
    <w:rsid w:val="00DC05BB"/>
    <w:rsid w:val="00EA6501"/>
    <w:rsid w:val="00F702E8"/>
    <w:rsid w:val="00F80B01"/>
    <w:rsid w:val="00F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AED9"/>
  <w15:docId w15:val="{A58E5670-9E38-4407-BD33-14CB6C54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color w:val="595959"/>
        <w:sz w:val="22"/>
        <w:szCs w:val="22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keepNext/>
      <w:keepLines/>
      <w:spacing w:before="400" w:after="200"/>
      <w:outlineLvl w:val="0"/>
    </w:pPr>
    <w:rPr>
      <w:rFonts w:ascii="Georgia" w:eastAsia="Times New Roman" w:hAnsi="Georgia"/>
      <w:b/>
      <w:caps/>
      <w:color w:val="262626"/>
      <w:sz w:val="28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after="40"/>
      <w:outlineLvl w:val="1"/>
    </w:pPr>
    <w:rPr>
      <w:rFonts w:eastAsia="Times New Roman"/>
      <w:b/>
      <w:caps/>
      <w:color w:val="1D824C"/>
      <w:sz w:val="26"/>
      <w:szCs w:val="26"/>
    </w:rPr>
  </w:style>
  <w:style w:type="paragraph" w:styleId="Heading3">
    <w:name w:val="heading 3"/>
    <w:basedOn w:val="Normal"/>
    <w:uiPriority w:val="9"/>
    <w:semiHidden/>
    <w:unhideWhenUsed/>
    <w:qFormat/>
    <w:pPr>
      <w:outlineLvl w:val="2"/>
    </w:pPr>
    <w:rPr>
      <w:rFonts w:eastAsia="Times New Roman"/>
      <w:b/>
      <w:cap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Georgia" w:eastAsia="Times New Roman" w:hAnsi="Georgia"/>
      <w:i/>
      <w:iCs/>
      <w:color w:val="15613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Georgia" w:eastAsia="Times New Roman" w:hAnsi="Georgia"/>
      <w:color w:val="15613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Georgia" w:eastAsia="Times New Roman" w:hAnsi="Georgia"/>
      <w:color w:val="0E4025"/>
    </w:rPr>
  </w:style>
  <w:style w:type="paragraph" w:styleId="Heading7">
    <w:name w:val="heading 7"/>
    <w:basedOn w:val="Normal"/>
    <w:next w:val="Normal"/>
    <w:pPr>
      <w:keepNext/>
      <w:keepLines/>
      <w:spacing w:before="40"/>
      <w:outlineLvl w:val="6"/>
    </w:pPr>
    <w:rPr>
      <w:rFonts w:ascii="Georgia" w:eastAsia="Times New Roman" w:hAnsi="Georgia"/>
      <w:i/>
      <w:iCs/>
      <w:color w:val="0E4025"/>
    </w:rPr>
  </w:style>
  <w:style w:type="paragraph" w:styleId="Heading8">
    <w:name w:val="heading 8"/>
    <w:basedOn w:val="Normal"/>
    <w:next w:val="Normal"/>
    <w:pPr>
      <w:keepNext/>
      <w:keepLines/>
      <w:spacing w:before="40"/>
      <w:outlineLvl w:val="7"/>
    </w:pPr>
    <w:rPr>
      <w:rFonts w:ascii="Georgia" w:eastAsia="Times New Roman" w:hAnsi="Georgia"/>
      <w:b/>
      <w:color w:val="auto"/>
      <w:szCs w:val="21"/>
    </w:rPr>
  </w:style>
  <w:style w:type="paragraph" w:styleId="Heading9">
    <w:name w:val="heading 9"/>
    <w:basedOn w:val="Normal"/>
    <w:next w:val="Normal"/>
    <w:pPr>
      <w:keepNext/>
      <w:keepLines/>
      <w:spacing w:before="40"/>
      <w:outlineLvl w:val="8"/>
    </w:pPr>
    <w:rPr>
      <w:rFonts w:ascii="Georgia" w:eastAsia="Times New Roma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80"/>
    </w:pPr>
    <w:rPr>
      <w:rFonts w:ascii="Consolas" w:hAnsi="Consolas"/>
      <w:b/>
      <w:color w:val="0E4125"/>
      <w:szCs w:val="20"/>
    </w:rPr>
  </w:style>
  <w:style w:type="character" w:customStyle="1" w:styleId="MacroTextChar">
    <w:name w:val="Macro Text Char"/>
    <w:basedOn w:val="DefaultParagraphFont"/>
    <w:rPr>
      <w:rFonts w:ascii="Consolas" w:hAnsi="Consolas"/>
      <w:b/>
      <w:color w:val="0E4125"/>
      <w:szCs w:val="20"/>
    </w:rPr>
  </w:style>
  <w:style w:type="paragraph" w:styleId="Title">
    <w:name w:val="Title"/>
    <w:basedOn w:val="Normal"/>
    <w:uiPriority w:val="10"/>
    <w:qFormat/>
    <w:pPr>
      <w:jc w:val="center"/>
    </w:pPr>
    <w:rPr>
      <w:rFonts w:ascii="Georgia" w:eastAsia="Times New Roman" w:hAnsi="Georgia"/>
      <w:caps/>
      <w:kern w:val="3"/>
      <w:sz w:val="70"/>
      <w:szCs w:val="56"/>
    </w:rPr>
  </w:style>
  <w:style w:type="character" w:customStyle="1" w:styleId="TitleChar">
    <w:name w:val="Title Char"/>
    <w:basedOn w:val="DefaultParagraphFont"/>
    <w:rPr>
      <w:rFonts w:ascii="Georgia" w:eastAsia="Times New Roman" w:hAnsi="Georgia" w:cs="Times New Roman"/>
      <w:caps/>
      <w:kern w:val="3"/>
      <w:sz w:val="70"/>
      <w:szCs w:val="56"/>
    </w:rPr>
  </w:style>
  <w:style w:type="paragraph" w:styleId="Header">
    <w:name w:val="header"/>
    <w:basedOn w:val="Normal"/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jc w:val="center"/>
    </w:pPr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rPr>
      <w:color w:val="595959"/>
    </w:rPr>
  </w:style>
  <w:style w:type="paragraph" w:customStyle="1" w:styleId="ContactInfo">
    <w:name w:val="Contact Info"/>
    <w:basedOn w:val="Normal"/>
    <w:pPr>
      <w:jc w:val="center"/>
    </w:pPr>
  </w:style>
  <w:style w:type="character" w:customStyle="1" w:styleId="Heading1Char">
    <w:name w:val="Heading 1 Char"/>
    <w:basedOn w:val="DefaultParagraphFont"/>
    <w:rPr>
      <w:rFonts w:ascii="Georgia" w:eastAsia="Times New Roman" w:hAnsi="Georgia" w:cs="Times New Roman"/>
      <w:b/>
      <w:caps/>
      <w:color w:val="262626"/>
      <w:sz w:val="28"/>
      <w:szCs w:val="32"/>
    </w:rPr>
  </w:style>
  <w:style w:type="character" w:customStyle="1" w:styleId="Heading2Char">
    <w:name w:val="Heading 2 Char"/>
    <w:basedOn w:val="DefaultParagraphFont"/>
    <w:rPr>
      <w:rFonts w:eastAsia="Times New Roman" w:cs="Times New Roman"/>
      <w:b/>
      <w:caps/>
      <w:color w:val="1D824C"/>
      <w:sz w:val="26"/>
      <w:szCs w:val="26"/>
    </w:rPr>
  </w:style>
  <w:style w:type="character" w:customStyle="1" w:styleId="Heading3Char">
    <w:name w:val="Heading 3 Char"/>
    <w:basedOn w:val="DefaultParagraphFont"/>
    <w:rPr>
      <w:rFonts w:eastAsia="Times New Roman" w:cs="Times New Roman"/>
      <w:b/>
      <w:caps/>
      <w:szCs w:val="24"/>
    </w:rPr>
  </w:style>
  <w:style w:type="character" w:styleId="SubtleReference">
    <w:name w:val="Subtle Reference"/>
    <w:basedOn w:val="DefaultParagraphFont"/>
    <w:rPr>
      <w:b/>
      <w:caps w:val="0"/>
      <w:smallCaps/>
      <w:color w:val="595959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Number">
    <w:name w:val="List Number"/>
    <w:basedOn w:val="Normal"/>
    <w:pPr>
      <w:numPr>
        <w:numId w:val="4"/>
      </w:numPr>
    </w:pPr>
  </w:style>
  <w:style w:type="character" w:customStyle="1" w:styleId="Heading4Char">
    <w:name w:val="Heading 4 Char"/>
    <w:basedOn w:val="DefaultParagraphFont"/>
    <w:rPr>
      <w:rFonts w:ascii="Georgia" w:eastAsia="Times New Roman" w:hAnsi="Georgia" w:cs="Times New Roman"/>
      <w:i/>
      <w:iCs/>
      <w:color w:val="156138"/>
    </w:rPr>
  </w:style>
  <w:style w:type="character" w:customStyle="1" w:styleId="Heading8Char">
    <w:name w:val="Heading 8 Char"/>
    <w:basedOn w:val="DefaultParagraphFont"/>
    <w:rPr>
      <w:rFonts w:ascii="Georgia" w:eastAsia="Times New Roman" w:hAnsi="Georgia" w:cs="Times New Roman"/>
      <w:b/>
      <w:color w:val="auto"/>
      <w:szCs w:val="21"/>
    </w:rPr>
  </w:style>
  <w:style w:type="character" w:customStyle="1" w:styleId="Heading9Char">
    <w:name w:val="Heading 9 Char"/>
    <w:basedOn w:val="DefaultParagraphFont"/>
    <w:rPr>
      <w:rFonts w:ascii="Georgia" w:eastAsia="Times New Roman" w:hAnsi="Georgia" w:cs="Times New Roman"/>
      <w:b/>
      <w:i/>
      <w:iCs/>
      <w:color w:val="auto"/>
      <w:szCs w:val="21"/>
    </w:rPr>
  </w:style>
  <w:style w:type="paragraph" w:styleId="Caption">
    <w:name w:val="caption"/>
    <w:basedOn w:val="Normal"/>
    <w:next w:val="Normal"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</w:style>
  <w:style w:type="paragraph" w:styleId="Quote">
    <w:name w:val="Quote"/>
    <w:basedOn w:val="Normal"/>
    <w:next w:val="Normal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IntenseQuote">
    <w:name w:val="Intense Quote"/>
    <w:basedOn w:val="Normal"/>
    <w:next w:val="Normal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basedOn w:val="DefaultParagraphFont"/>
    <w:rPr>
      <w:i/>
      <w:iCs/>
      <w:color w:val="1D824C"/>
    </w:rPr>
  </w:style>
  <w:style w:type="character" w:styleId="BookTitle">
    <w:name w:val="Book Title"/>
    <w:basedOn w:val="DefaultParagraphFont"/>
    <w:rPr>
      <w:b/>
      <w:bCs/>
      <w:i/>
      <w:iCs/>
      <w:spacing w:val="0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A5A5A"/>
    </w:rPr>
  </w:style>
  <w:style w:type="character" w:customStyle="1" w:styleId="SubtitleChar">
    <w:name w:val="Subtitle Char"/>
    <w:basedOn w:val="DefaultParagraphFont"/>
    <w:rPr>
      <w:rFonts w:eastAsia="Times New Roman"/>
      <w:color w:val="5A5A5A"/>
    </w:rPr>
  </w:style>
  <w:style w:type="paragraph" w:styleId="BalloonText">
    <w:name w:val="Balloon Text"/>
    <w:basedOn w:val="Normal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Cs w:val="18"/>
    </w:rPr>
  </w:style>
  <w:style w:type="paragraph" w:styleId="BodyText3">
    <w:name w:val="Body Text 3"/>
    <w:basedOn w:val="Normal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rPr>
      <w:szCs w:val="16"/>
    </w:rPr>
  </w:style>
  <w:style w:type="paragraph" w:styleId="BodyTextIndent3">
    <w:name w:val="Body Text Indent 3"/>
    <w:basedOn w:val="Normal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rPr>
      <w:szCs w:val="16"/>
    </w:rPr>
  </w:style>
  <w:style w:type="character" w:styleId="CommentReference">
    <w:name w:val="annotation reference"/>
    <w:basedOn w:val="DefaultParagraphFont"/>
    <w:rPr>
      <w:sz w:val="22"/>
      <w:szCs w:val="16"/>
    </w:rPr>
  </w:style>
  <w:style w:type="paragraph" w:styleId="CommentText">
    <w:name w:val="annotation text"/>
    <w:basedOn w:val="Normal"/>
    <w:rPr>
      <w:szCs w:val="20"/>
    </w:rPr>
  </w:style>
  <w:style w:type="character" w:customStyle="1" w:styleId="CommentTextChar">
    <w:name w:val="Comment Text Char"/>
    <w:basedOn w:val="DefaultParagraphFont"/>
    <w:rPr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paragraph" w:styleId="DocumentMap">
    <w:name w:val="Document Map"/>
    <w:basedOn w:val="Normal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rPr>
      <w:rFonts w:ascii="Segoe UI" w:hAnsi="Segoe UI" w:cs="Segoe UI"/>
      <w:szCs w:val="16"/>
    </w:rPr>
  </w:style>
  <w:style w:type="paragraph" w:styleId="EndnoteText">
    <w:name w:val="endnote text"/>
    <w:basedOn w:val="Normal"/>
    <w:rPr>
      <w:szCs w:val="20"/>
    </w:rPr>
  </w:style>
  <w:style w:type="character" w:customStyle="1" w:styleId="EndnoteTextChar">
    <w:name w:val="Endnote Text Char"/>
    <w:basedOn w:val="DefaultParagraphFont"/>
    <w:rPr>
      <w:szCs w:val="20"/>
    </w:rPr>
  </w:style>
  <w:style w:type="paragraph" w:styleId="EnvelopeReturn">
    <w:name w:val="envelope return"/>
    <w:basedOn w:val="Normal"/>
    <w:rPr>
      <w:rFonts w:ascii="Georgia" w:eastAsia="Times New Roman" w:hAnsi="Georgia"/>
      <w:szCs w:val="20"/>
    </w:rPr>
  </w:style>
  <w:style w:type="paragraph" w:styleId="FootnoteText">
    <w:name w:val="footnote text"/>
    <w:basedOn w:val="Normal"/>
    <w:rPr>
      <w:szCs w:val="20"/>
    </w:rPr>
  </w:style>
  <w:style w:type="character" w:customStyle="1" w:styleId="FootnoteTextChar">
    <w:name w:val="Footnote Text Char"/>
    <w:basedOn w:val="DefaultParagraphFont"/>
    <w:rPr>
      <w:szCs w:val="20"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rPr>
      <w:rFonts w:ascii="Consolas" w:hAnsi="Consolas"/>
      <w:szCs w:val="20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paragraph" w:styleId="PlainText">
    <w:name w:val="Plain Text"/>
    <w:basedOn w:val="Normal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rPr>
      <w:rFonts w:ascii="Georgia" w:eastAsia="Times New Roman" w:hAnsi="Georgia" w:cs="Times New Roman"/>
      <w:i/>
      <w:iCs/>
      <w:color w:val="0E4025"/>
    </w:rPr>
  </w:style>
  <w:style w:type="paragraph" w:styleId="Bibliography">
    <w:name w:val="Bibliography"/>
    <w:basedOn w:val="Normal"/>
    <w:next w:val="Normal"/>
  </w:style>
  <w:style w:type="paragraph" w:styleId="BlockText">
    <w:name w:val="Block Text"/>
    <w:basedOn w:val="Normal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="Times New Roman"/>
      <w:i/>
      <w:iCs/>
      <w:color w:val="1D824C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basedOn w:val="DefaultParagraphFont"/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BodyText2Char">
    <w:name w:val="Body Text 2 Char"/>
    <w:basedOn w:val="DefaultParagraphFont"/>
  </w:style>
  <w:style w:type="paragraph" w:styleId="BodyTextFirstIndent">
    <w:name w:val="Body Text First Indent"/>
    <w:basedOn w:val="BodyText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basedOn w:val="DefaultParagraphFont"/>
  </w:style>
  <w:style w:type="paragraph" w:styleId="BodyTextFirstIndent2">
    <w:name w:val="Body Text First Indent 2"/>
    <w:basedOn w:val="BodyTextIndent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</w:style>
  <w:style w:type="paragraph" w:styleId="Closing">
    <w:name w:val="Closing"/>
    <w:basedOn w:val="Normal"/>
    <w:pPr>
      <w:ind w:left="4320"/>
    </w:pPr>
  </w:style>
  <w:style w:type="character" w:customStyle="1" w:styleId="ClosingChar">
    <w:name w:val="Closing Char"/>
    <w:basedOn w:val="DefaultParagraphFont"/>
  </w:style>
  <w:style w:type="paragraph" w:styleId="Date">
    <w:name w:val="Date"/>
    <w:basedOn w:val="Normal"/>
    <w:next w:val="Normal"/>
  </w:style>
  <w:style w:type="character" w:customStyle="1" w:styleId="DateChar">
    <w:name w:val="Date Char"/>
    <w:basedOn w:val="DefaultParagraphFont"/>
  </w:style>
  <w:style w:type="paragraph" w:styleId="E-mailSignature">
    <w:name w:val="E-mail Signature"/>
    <w:basedOn w:val="Normal"/>
  </w:style>
  <w:style w:type="character" w:customStyle="1" w:styleId="E-mailSignatureChar">
    <w:name w:val="E-mail Signature Char"/>
    <w:basedOn w:val="DefaultParagraphFont"/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paragraph" w:styleId="EnvelopeAddress">
    <w:name w:val="envelope address"/>
    <w:basedOn w:val="Normal"/>
    <w:pPr>
      <w:ind w:left="2880"/>
    </w:pPr>
    <w:rPr>
      <w:rFonts w:ascii="Georgia" w:eastAsia="Times New Roman" w:hAnsi="Georgia"/>
      <w:sz w:val="24"/>
      <w:szCs w:val="24"/>
    </w:rPr>
  </w:style>
  <w:style w:type="character" w:styleId="FollowedHyperlink">
    <w:name w:val="FollowedHyperlink"/>
    <w:basedOn w:val="DefaultParagraphFont"/>
    <w:rPr>
      <w:color w:val="BF4A27"/>
      <w:u w:val="single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Heading5Char">
    <w:name w:val="Heading 5 Char"/>
    <w:basedOn w:val="DefaultParagraphFont"/>
    <w:rPr>
      <w:rFonts w:ascii="Georgia" w:eastAsia="Times New Roman" w:hAnsi="Georgia" w:cs="Times New Roman"/>
      <w:color w:val="156138"/>
    </w:rPr>
  </w:style>
  <w:style w:type="character" w:customStyle="1" w:styleId="Heading6Char">
    <w:name w:val="Heading 6 Char"/>
    <w:basedOn w:val="DefaultParagraphFont"/>
    <w:rPr>
      <w:rFonts w:ascii="Georgia" w:eastAsia="Times New Roman" w:hAnsi="Georgia" w:cs="Times New Roman"/>
      <w:color w:val="0E4025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customStyle="1" w:styleId="HTMLAddressChar">
    <w:name w:val="HTML Address Char"/>
    <w:basedOn w:val="DefaultParagraphFont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Sample">
    <w:name w:val="HTML Sample"/>
    <w:basedOn w:val="DefaultParagraphFont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2C5C85"/>
      <w:u w:val="single"/>
    </w:rPr>
  </w:style>
  <w:style w:type="paragraph" w:styleId="Index1">
    <w:name w:val="index 1"/>
    <w:basedOn w:val="Normal"/>
    <w:next w:val="Normal"/>
    <w:autoRedefine/>
    <w:pPr>
      <w:ind w:left="220" w:hanging="220"/>
    </w:pPr>
  </w:style>
  <w:style w:type="paragraph" w:styleId="Index2">
    <w:name w:val="index 2"/>
    <w:basedOn w:val="Normal"/>
    <w:next w:val="Normal"/>
    <w:autoRedefine/>
    <w:pPr>
      <w:ind w:left="440" w:hanging="220"/>
    </w:pPr>
  </w:style>
  <w:style w:type="paragraph" w:styleId="Index3">
    <w:name w:val="index 3"/>
    <w:basedOn w:val="Normal"/>
    <w:next w:val="Normal"/>
    <w:autoRedefine/>
    <w:pPr>
      <w:ind w:left="660" w:hanging="220"/>
    </w:pPr>
  </w:style>
  <w:style w:type="paragraph" w:styleId="Index4">
    <w:name w:val="index 4"/>
    <w:basedOn w:val="Normal"/>
    <w:next w:val="Normal"/>
    <w:autoRedefine/>
    <w:pPr>
      <w:ind w:left="880" w:hanging="220"/>
    </w:pPr>
  </w:style>
  <w:style w:type="paragraph" w:styleId="Index5">
    <w:name w:val="index 5"/>
    <w:basedOn w:val="Normal"/>
    <w:next w:val="Normal"/>
    <w:autoRedefine/>
    <w:pPr>
      <w:ind w:left="1100" w:hanging="220"/>
    </w:pPr>
  </w:style>
  <w:style w:type="paragraph" w:styleId="Index6">
    <w:name w:val="index 6"/>
    <w:basedOn w:val="Normal"/>
    <w:next w:val="Normal"/>
    <w:autoRedefine/>
    <w:pPr>
      <w:ind w:left="1320" w:hanging="220"/>
    </w:pPr>
  </w:style>
  <w:style w:type="paragraph" w:styleId="Index7">
    <w:name w:val="index 7"/>
    <w:basedOn w:val="Normal"/>
    <w:next w:val="Normal"/>
    <w:autoRedefine/>
    <w:pPr>
      <w:ind w:left="1540" w:hanging="220"/>
    </w:pPr>
  </w:style>
  <w:style w:type="paragraph" w:styleId="Index8">
    <w:name w:val="index 8"/>
    <w:basedOn w:val="Normal"/>
    <w:next w:val="Normal"/>
    <w:autoRedefine/>
    <w:pPr>
      <w:ind w:left="1760" w:hanging="220"/>
    </w:pPr>
  </w:style>
  <w:style w:type="paragraph" w:styleId="Index9">
    <w:name w:val="index 9"/>
    <w:basedOn w:val="Normal"/>
    <w:next w:val="Normal"/>
    <w:autoRedefine/>
    <w:pPr>
      <w:ind w:left="1980" w:hanging="220"/>
    </w:pPr>
  </w:style>
  <w:style w:type="paragraph" w:styleId="IndexHeading">
    <w:name w:val="index heading"/>
    <w:basedOn w:val="Normal"/>
    <w:next w:val="Index1"/>
    <w:rPr>
      <w:rFonts w:ascii="Georgia" w:eastAsia="Times New Roman" w:hAnsi="Georgia"/>
      <w:b/>
      <w:bCs/>
    </w:rPr>
  </w:style>
  <w:style w:type="character" w:styleId="IntenseEmphasis">
    <w:name w:val="Intense Emphasis"/>
    <w:basedOn w:val="DefaultParagraphFont"/>
    <w:rPr>
      <w:b/>
      <w:iCs/>
      <w:color w:val="262626"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3">
    <w:name w:val="List Bullet 3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6"/>
      </w:numPr>
    </w:pPr>
  </w:style>
  <w:style w:type="paragraph" w:styleId="ListBullet5">
    <w:name w:val="List Bullet 5"/>
    <w:basedOn w:val="Normal"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3"/>
      </w:numPr>
    </w:pPr>
  </w:style>
  <w:style w:type="paragraph" w:styleId="ListNumber3">
    <w:name w:val="List Number 3"/>
    <w:basedOn w:val="Normal"/>
    <w:pPr>
      <w:numPr>
        <w:numId w:val="5"/>
      </w:numPr>
    </w:pPr>
  </w:style>
  <w:style w:type="paragraph" w:styleId="ListNumber4">
    <w:name w:val="List Number 4"/>
    <w:basedOn w:val="Normal"/>
    <w:pPr>
      <w:numPr>
        <w:numId w:val="8"/>
      </w:numPr>
    </w:pPr>
  </w:style>
  <w:style w:type="paragraph" w:styleId="ListNumber5">
    <w:name w:val="List Number 5"/>
    <w:basedOn w:val="Normal"/>
    <w:pPr>
      <w:numPr>
        <w:numId w:val="9"/>
      </w:numPr>
    </w:pPr>
  </w:style>
  <w:style w:type="paragraph" w:styleId="ListParagraph">
    <w:name w:val="List Paragraph"/>
    <w:basedOn w:val="Normal"/>
    <w:pPr>
      <w:ind w:left="720"/>
    </w:pPr>
  </w:style>
  <w:style w:type="paragraph" w:styleId="MessageHeader">
    <w:name w:val="Message Header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080" w:hanging="1080"/>
    </w:pPr>
    <w:rPr>
      <w:rFonts w:ascii="Georgia" w:eastAsia="Times New Roman" w:hAnsi="Georgia"/>
      <w:sz w:val="24"/>
      <w:szCs w:val="24"/>
    </w:rPr>
  </w:style>
  <w:style w:type="character" w:customStyle="1" w:styleId="MessageHeaderChar">
    <w:name w:val="Message Header Char"/>
    <w:basedOn w:val="DefaultParagraphFont"/>
    <w:rPr>
      <w:rFonts w:ascii="Georgia" w:eastAsia="Times New Roman" w:hAnsi="Georgia" w:cs="Times New Roman"/>
      <w:sz w:val="24"/>
      <w:szCs w:val="24"/>
      <w:shd w:val="clear" w:color="auto" w:fill="auto"/>
    </w:rPr>
  </w:style>
  <w:style w:type="paragraph" w:styleId="NoSpacing">
    <w:name w:val="No Spacing"/>
    <w:pPr>
      <w:suppressAutoHyphens/>
    </w:p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character" w:customStyle="1" w:styleId="NoteHeadingChar">
    <w:name w:val="Note Heading Char"/>
    <w:basedOn w:val="DefaultParagraphFont"/>
  </w:style>
  <w:style w:type="character" w:styleId="PageNumber">
    <w:name w:val="page number"/>
    <w:basedOn w:val="DefaultParagraphFont"/>
  </w:style>
  <w:style w:type="paragraph" w:styleId="Salutation">
    <w:name w:val="Salutation"/>
    <w:basedOn w:val="Normal"/>
    <w:next w:val="Normal"/>
  </w:style>
  <w:style w:type="character" w:customStyle="1" w:styleId="SalutationChar">
    <w:name w:val="Salutation Char"/>
    <w:basedOn w:val="DefaultParagraphFont"/>
  </w:style>
  <w:style w:type="paragraph" w:styleId="Signature">
    <w:name w:val="Signature"/>
    <w:basedOn w:val="Normal"/>
    <w:pPr>
      <w:ind w:left="4320"/>
    </w:pPr>
  </w:style>
  <w:style w:type="character" w:customStyle="1" w:styleId="SignatureChar">
    <w:name w:val="Signature Char"/>
    <w:basedOn w:val="DefaultParagraphFont"/>
  </w:style>
  <w:style w:type="character" w:styleId="SubtleEmphasis">
    <w:name w:val="Subtle Emphasis"/>
    <w:basedOn w:val="DefaultParagraphFont"/>
    <w:rPr>
      <w:i/>
      <w:iCs/>
      <w:color w:val="404040"/>
    </w:rPr>
  </w:style>
  <w:style w:type="paragraph" w:styleId="TableofAuthorities">
    <w:name w:val="table of authorities"/>
    <w:basedOn w:val="Normal"/>
    <w:next w:val="Normal"/>
    <w:pPr>
      <w:ind w:left="220" w:hanging="220"/>
    </w:pPr>
  </w:style>
  <w:style w:type="paragraph" w:styleId="TableofFigures">
    <w:name w:val="table of figures"/>
    <w:basedOn w:val="Normal"/>
    <w:next w:val="Normal"/>
  </w:style>
  <w:style w:type="paragraph" w:styleId="TOAHeading">
    <w:name w:val="toa heading"/>
    <w:basedOn w:val="Normal"/>
    <w:next w:val="Normal"/>
    <w:pPr>
      <w:spacing w:before="120"/>
    </w:pPr>
    <w:rPr>
      <w:rFonts w:ascii="Georgia" w:eastAsia="Times New Roman" w:hAnsi="Georgia"/>
      <w:b/>
      <w:bCs/>
      <w:sz w:val="24"/>
      <w:szCs w:val="24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styleId="TOC4">
    <w:name w:val="toc 4"/>
    <w:basedOn w:val="Normal"/>
    <w:next w:val="Normal"/>
    <w:autoRedefine/>
    <w:pPr>
      <w:spacing w:after="100"/>
      <w:ind w:left="660"/>
    </w:pPr>
  </w:style>
  <w:style w:type="paragraph" w:styleId="TOC5">
    <w:name w:val="toc 5"/>
    <w:basedOn w:val="Normal"/>
    <w:next w:val="Normal"/>
    <w:autoRedefine/>
    <w:pPr>
      <w:spacing w:after="100"/>
      <w:ind w:left="880"/>
    </w:pPr>
  </w:style>
  <w:style w:type="paragraph" w:styleId="TOC6">
    <w:name w:val="toc 6"/>
    <w:basedOn w:val="Normal"/>
    <w:next w:val="Normal"/>
    <w:autoRedefine/>
    <w:pPr>
      <w:spacing w:after="100"/>
      <w:ind w:left="1100"/>
    </w:pPr>
  </w:style>
  <w:style w:type="paragraph" w:styleId="TOC7">
    <w:name w:val="toc 7"/>
    <w:basedOn w:val="Normal"/>
    <w:next w:val="Normal"/>
    <w:autoRedefine/>
    <w:pPr>
      <w:spacing w:after="100"/>
      <w:ind w:left="1320"/>
    </w:pPr>
  </w:style>
  <w:style w:type="paragraph" w:styleId="TOC8">
    <w:name w:val="toc 8"/>
    <w:basedOn w:val="Normal"/>
    <w:next w:val="Normal"/>
    <w:autoRedefine/>
    <w:pPr>
      <w:spacing w:after="100"/>
      <w:ind w:left="1540"/>
    </w:pPr>
  </w:style>
  <w:style w:type="paragraph" w:styleId="TOC9">
    <w:name w:val="toc 9"/>
    <w:basedOn w:val="Normal"/>
    <w:next w:val="Normal"/>
    <w:autoRedefine/>
    <w:pPr>
      <w:spacing w:after="100"/>
      <w:ind w:left="1760"/>
    </w:pPr>
  </w:style>
  <w:style w:type="paragraph" w:customStyle="1" w:styleId="ContactInfoEmphasis">
    <w:name w:val="Contact Info Emphasis"/>
    <w:basedOn w:val="Normal"/>
    <w:pPr>
      <w:jc w:val="center"/>
    </w:pPr>
    <w:rPr>
      <w:b/>
      <w:color w:val="1D824C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numbering" w:customStyle="1" w:styleId="LFO4">
    <w:name w:val="LFO4"/>
    <w:basedOn w:val="NoList"/>
    <w:pPr>
      <w:numPr>
        <w:numId w:val="1"/>
      </w:numPr>
    </w:pPr>
  </w:style>
  <w:style w:type="numbering" w:customStyle="1" w:styleId="LFO5">
    <w:name w:val="LFO5"/>
    <w:basedOn w:val="NoList"/>
    <w:pPr>
      <w:numPr>
        <w:numId w:val="2"/>
      </w:numPr>
    </w:pPr>
  </w:style>
  <w:style w:type="numbering" w:customStyle="1" w:styleId="LFO6">
    <w:name w:val="LFO6"/>
    <w:basedOn w:val="NoList"/>
    <w:pPr>
      <w:numPr>
        <w:numId w:val="3"/>
      </w:numPr>
    </w:pPr>
  </w:style>
  <w:style w:type="numbering" w:customStyle="1" w:styleId="LFO7">
    <w:name w:val="LFO7"/>
    <w:basedOn w:val="NoList"/>
    <w:pPr>
      <w:numPr>
        <w:numId w:val="4"/>
      </w:numPr>
    </w:pPr>
  </w:style>
  <w:style w:type="numbering" w:customStyle="1" w:styleId="LFO8">
    <w:name w:val="LFO8"/>
    <w:basedOn w:val="NoList"/>
    <w:pPr>
      <w:numPr>
        <w:numId w:val="5"/>
      </w:numPr>
    </w:pPr>
  </w:style>
  <w:style w:type="numbering" w:customStyle="1" w:styleId="LFO10">
    <w:name w:val="LFO10"/>
    <w:basedOn w:val="NoList"/>
    <w:pPr>
      <w:numPr>
        <w:numId w:val="6"/>
      </w:numPr>
    </w:pPr>
  </w:style>
  <w:style w:type="numbering" w:customStyle="1" w:styleId="LFO11">
    <w:name w:val="LFO11"/>
    <w:basedOn w:val="NoList"/>
    <w:pPr>
      <w:numPr>
        <w:numId w:val="7"/>
      </w:numPr>
    </w:pPr>
  </w:style>
  <w:style w:type="numbering" w:customStyle="1" w:styleId="LFO12">
    <w:name w:val="LFO12"/>
    <w:basedOn w:val="NoList"/>
    <w:pPr>
      <w:numPr>
        <w:numId w:val="8"/>
      </w:numPr>
    </w:pPr>
  </w:style>
  <w:style w:type="numbering" w:customStyle="1" w:styleId="LFO13">
    <w:name w:val="LFO13"/>
    <w:basedOn w:val="NoList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dynamicadventurescic.co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hannaguirre5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mysturge@y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\AppData\Roaming\Microsoft\Templates\Chronological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Aguirre</dc:creator>
  <cp:keywords/>
  <dc:description/>
  <cp:lastModifiedBy>Johann Aguirre</cp:lastModifiedBy>
  <cp:revision>5</cp:revision>
  <dcterms:created xsi:type="dcterms:W3CDTF">2019-02-04T20:30:00Z</dcterms:created>
  <dcterms:modified xsi:type="dcterms:W3CDTF">2019-10-02T11:38:00Z</dcterms:modified>
</cp:coreProperties>
</file>